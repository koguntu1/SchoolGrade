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FF68E2">
      <w:pPr>
        <w:pStyle w:val="Title"/>
      </w:pPr>
      <w:bookmarkStart w:id="0" w:name="_GoBack"/>
      <w:bookmarkEnd w:id="0"/>
      <w:r>
        <w:t>School Grade GUI Testing Report</w:t>
      </w:r>
    </w:p>
    <w:p w:rsidR="00855982" w:rsidRPr="00855982" w:rsidRDefault="00FF68E2" w:rsidP="00855982">
      <w:pPr>
        <w:pStyle w:val="Heading1"/>
      </w:pPr>
      <w:r>
        <w:t>School Grade Testing</w:t>
      </w:r>
    </w:p>
    <w:p w:rsidR="004D41F9" w:rsidRDefault="00FF68E2" w:rsidP="00FF68E2">
      <w:r>
        <w:t xml:space="preserve">This part 2 of project 4 is based on the testing of the School Grade GUI. My daughter who is 15 years old was selected to be the tester for the program. She is now a high school student with less or little background in Software Development. She was use as someone who might perfectly benefit as an end user </w:t>
      </w:r>
      <w:r w:rsidR="004D41F9">
        <w:t>and as well as to test for the application.</w:t>
      </w:r>
    </w:p>
    <w:p w:rsidR="004D41F9" w:rsidRDefault="004D41F9" w:rsidP="00FF68E2">
      <w:r>
        <w:t>I explained to her that this is the Grade calculation for a class. The application will calculate the Quiz, Homework and Exam grades and based on these three features the Final grade is calculated.</w:t>
      </w:r>
    </w:p>
    <w:p w:rsidR="00297E5B" w:rsidRDefault="004D41F9" w:rsidP="00FF68E2">
      <w:r>
        <w:t>I asked her to calculate and carryout the testing as follow. Since the application did not have a help dialog installed into it and she was having difficulties inserting the figures.</w:t>
      </w:r>
    </w:p>
    <w:p w:rsidR="004D41F9" w:rsidRDefault="00297E5B" w:rsidP="00297E5B">
      <w:pPr>
        <w:jc w:val="center"/>
      </w:pPr>
      <w:r w:rsidRPr="006B0B94">
        <w:rPr>
          <w:noProof/>
        </w:rPr>
        <w:drawing>
          <wp:inline distT="0" distB="0" distL="0" distR="0">
            <wp:extent cx="375285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5B" w:rsidRDefault="00297E5B" w:rsidP="00297E5B">
      <w:r>
        <w:t>I start</w:t>
      </w:r>
      <w:r w:rsidR="00386B6D">
        <w:t>ed</w:t>
      </w:r>
      <w:r>
        <w:t xml:space="preserve"> the application for the tester to test and accomplish the mission by occasion dialog when she got stock. I made her try to figure out how to use the application. Below is our dialog:</w:t>
      </w:r>
    </w:p>
    <w:p w:rsidR="00297E5B" w:rsidRPr="006B0B94" w:rsidRDefault="00297E5B" w:rsidP="00386B6D">
      <w:pPr>
        <w:spacing w:after="0"/>
        <w:jc w:val="both"/>
      </w:pPr>
      <w:r w:rsidRPr="00720C73">
        <w:rPr>
          <w:b/>
        </w:rPr>
        <w:t>Tester</w:t>
      </w:r>
      <w:r w:rsidRPr="006B0B94">
        <w:t xml:space="preserve">: </w:t>
      </w:r>
      <w:r>
        <w:t xml:space="preserve">I tried to type in some </w:t>
      </w:r>
      <w:r w:rsidR="00386B6D">
        <w:t>numbers,</w:t>
      </w:r>
      <w:r>
        <w:t xml:space="preserve"> but it </w:t>
      </w:r>
      <w:r w:rsidR="00386B6D">
        <w:t>won’t</w:t>
      </w:r>
      <w:r>
        <w:t xml:space="preserve"> stay so how do I add the grades?</w:t>
      </w:r>
    </w:p>
    <w:p w:rsidR="00297E5B" w:rsidRPr="006B0B94" w:rsidRDefault="00297E5B" w:rsidP="00386B6D">
      <w:pPr>
        <w:spacing w:after="0"/>
        <w:jc w:val="both"/>
      </w:pPr>
      <w:r w:rsidRPr="00720C73">
        <w:rPr>
          <w:b/>
        </w:rPr>
        <w:t>Me</w:t>
      </w:r>
      <w:r w:rsidR="00792405">
        <w:t>: You should click on the Data</w:t>
      </w:r>
      <w:r w:rsidRPr="006B0B94">
        <w:t xml:space="preserve"> menu</w:t>
      </w:r>
      <w:r>
        <w:t>. T</w:t>
      </w:r>
      <w:r w:rsidRPr="006B0B94">
        <w:t>hen</w:t>
      </w:r>
      <w:r>
        <w:t>, you</w:t>
      </w:r>
      <w:r w:rsidR="00792405">
        <w:t xml:space="preserve"> click on the grade</w:t>
      </w:r>
      <w:r w:rsidRPr="006B0B94">
        <w:t xml:space="preserve"> that you want to add</w:t>
      </w:r>
    </w:p>
    <w:p w:rsidR="00297E5B" w:rsidRPr="006B0B94" w:rsidRDefault="00297E5B" w:rsidP="00386B6D">
      <w:pPr>
        <w:spacing w:after="0"/>
        <w:jc w:val="both"/>
      </w:pPr>
      <w:r w:rsidRPr="006B0B94">
        <w:t>Tester follows to click to add the Grade</w:t>
      </w:r>
      <w:r>
        <w:t>.</w:t>
      </w:r>
      <w:r w:rsidRPr="006B0B94">
        <w:t xml:space="preserve"> </w:t>
      </w:r>
      <w:r>
        <w:t>T</w:t>
      </w:r>
      <w:r w:rsidRPr="006B0B94">
        <w:t>hen</w:t>
      </w:r>
      <w:r>
        <w:t>, she asked:</w:t>
      </w:r>
    </w:p>
    <w:p w:rsidR="00297E5B" w:rsidRPr="006B0B94" w:rsidRDefault="00297E5B" w:rsidP="00386B6D">
      <w:pPr>
        <w:spacing w:after="0"/>
        <w:jc w:val="both"/>
      </w:pPr>
    </w:p>
    <w:p w:rsidR="00297E5B" w:rsidRPr="006B0B94" w:rsidRDefault="00297E5B" w:rsidP="00386B6D">
      <w:pPr>
        <w:spacing w:after="0"/>
        <w:jc w:val="both"/>
      </w:pPr>
      <w:r w:rsidRPr="00720C73">
        <w:rPr>
          <w:b/>
        </w:rPr>
        <w:t>Tester</w:t>
      </w:r>
      <w:r w:rsidRPr="006B0B94">
        <w:t>: Why the grade is 0.00? How can I change the grade?</w:t>
      </w:r>
    </w:p>
    <w:p w:rsidR="00297E5B" w:rsidRPr="006B0B94" w:rsidRDefault="00297E5B" w:rsidP="00386B6D">
      <w:pPr>
        <w:spacing w:after="0"/>
        <w:jc w:val="both"/>
      </w:pPr>
      <w:r w:rsidRPr="00720C73">
        <w:rPr>
          <w:b/>
        </w:rPr>
        <w:t>Me</w:t>
      </w:r>
      <w:r w:rsidRPr="006B0B94">
        <w:t>: You should double click on the grade to change it</w:t>
      </w:r>
      <w:r w:rsidR="00792405">
        <w:t xml:space="preserve"> then hit E</w:t>
      </w:r>
      <w:r w:rsidR="00386B6D">
        <w:t>nter</w:t>
      </w:r>
      <w:r w:rsidRPr="006B0B94">
        <w:t xml:space="preserve">. </w:t>
      </w:r>
    </w:p>
    <w:p w:rsidR="00297E5B" w:rsidRPr="006B0B94" w:rsidRDefault="00297E5B" w:rsidP="00386B6D">
      <w:pPr>
        <w:spacing w:after="0"/>
        <w:jc w:val="both"/>
      </w:pPr>
      <w:r w:rsidRPr="006B0B94">
        <w:t>Tester then enters the grade</w:t>
      </w:r>
      <w:r w:rsidR="00386B6D">
        <w:t>s</w:t>
      </w:r>
      <w:r w:rsidRPr="006B0B94">
        <w:t xml:space="preserve"> </w:t>
      </w:r>
      <w:r w:rsidR="00386B6D">
        <w:t xml:space="preserve">step by step </w:t>
      </w:r>
      <w:r w:rsidR="00386B6D">
        <w:t>as I provided above</w:t>
      </w:r>
      <w:r>
        <w:t>.</w:t>
      </w:r>
      <w:r w:rsidRPr="006B0B94">
        <w:t xml:space="preserve"> </w:t>
      </w:r>
      <w:r>
        <w:t>T</w:t>
      </w:r>
      <w:r w:rsidRPr="006B0B94">
        <w:t xml:space="preserve">hen, she clicks on the Recalculate button. </w:t>
      </w:r>
    </w:p>
    <w:p w:rsidR="00297E5B" w:rsidRPr="006B0B94" w:rsidRDefault="00297E5B" w:rsidP="00386B6D">
      <w:pPr>
        <w:spacing w:after="0"/>
        <w:jc w:val="both"/>
      </w:pPr>
    </w:p>
    <w:p w:rsidR="00297E5B" w:rsidRPr="006B0B94" w:rsidRDefault="00297E5B" w:rsidP="00386B6D">
      <w:pPr>
        <w:spacing w:after="0"/>
        <w:jc w:val="both"/>
      </w:pPr>
      <w:r w:rsidRPr="006A4BEA">
        <w:rPr>
          <w:b/>
        </w:rPr>
        <w:t>Tester</w:t>
      </w:r>
      <w:r w:rsidRPr="006B0B94">
        <w:t xml:space="preserve">: </w:t>
      </w:r>
      <w:r w:rsidRPr="006A4BEA">
        <w:rPr>
          <w:b/>
          <w:i/>
        </w:rPr>
        <w:t>Bug</w:t>
      </w:r>
      <w:r w:rsidR="00792405">
        <w:rPr>
          <w:b/>
          <w:i/>
        </w:rPr>
        <w:t>!!!</w:t>
      </w:r>
      <w:r w:rsidRPr="006A4BEA">
        <w:rPr>
          <w:b/>
          <w:i/>
        </w:rPr>
        <w:t xml:space="preserve">, </w:t>
      </w:r>
      <w:r w:rsidRPr="00792405">
        <w:rPr>
          <w:i/>
        </w:rPr>
        <w:t>the Quiz Subtotal field is empty, it should have data</w:t>
      </w:r>
      <w:r w:rsidR="00E00FA8">
        <w:rPr>
          <w:i/>
        </w:rPr>
        <w:t>,</w:t>
      </w:r>
      <w:r w:rsidRPr="00792405">
        <w:rPr>
          <w:i/>
        </w:rPr>
        <w:t xml:space="preserve"> right?</w:t>
      </w:r>
    </w:p>
    <w:p w:rsidR="00297E5B" w:rsidRPr="006B0B94" w:rsidRDefault="00297E5B" w:rsidP="00386B6D">
      <w:pPr>
        <w:spacing w:after="0"/>
        <w:jc w:val="both"/>
      </w:pPr>
      <w:r w:rsidRPr="006A4BEA">
        <w:rPr>
          <w:b/>
        </w:rPr>
        <w:t>Me</w:t>
      </w:r>
      <w:r w:rsidRPr="006B0B94">
        <w:t>: Yes, it should have data, I will check on it</w:t>
      </w:r>
      <w:r>
        <w:t>.</w:t>
      </w:r>
      <w:r w:rsidRPr="006B0B94">
        <w:t xml:space="preserve"> </w:t>
      </w:r>
    </w:p>
    <w:p w:rsidR="00297E5B" w:rsidRPr="006B0B94" w:rsidRDefault="00297E5B" w:rsidP="00386B6D">
      <w:pPr>
        <w:spacing w:after="0"/>
        <w:jc w:val="both"/>
      </w:pPr>
      <w:r w:rsidRPr="006B0B94">
        <w:t>Then, I try to fix the i</w:t>
      </w:r>
      <w:r w:rsidR="00792405">
        <w:t>ssue to let the Quiz Subtotal</w:t>
      </w:r>
      <w:r w:rsidR="004C1AC6">
        <w:t xml:space="preserve"> work</w:t>
      </w:r>
      <w:r w:rsidRPr="006B0B94">
        <w:t>.</w:t>
      </w:r>
    </w:p>
    <w:p w:rsidR="00297E5B" w:rsidRPr="006B0B94" w:rsidRDefault="00297E5B" w:rsidP="00386B6D">
      <w:pPr>
        <w:spacing w:after="0"/>
        <w:jc w:val="both"/>
      </w:pPr>
      <w:r w:rsidRPr="006B0B94">
        <w:t>Tester then continues to test by checking the values on subtotal</w:t>
      </w:r>
      <w:r>
        <w:t xml:space="preserve"> fields</w:t>
      </w:r>
      <w:r w:rsidRPr="006B0B94">
        <w:t xml:space="preserve"> and final grade</w:t>
      </w:r>
      <w:r>
        <w:t xml:space="preserve"> fields</w:t>
      </w:r>
      <w:r w:rsidRPr="006B0B94">
        <w:t xml:space="preserve">. </w:t>
      </w:r>
    </w:p>
    <w:p w:rsidR="00297E5B" w:rsidRPr="006B0B94" w:rsidRDefault="00297E5B" w:rsidP="00386B6D">
      <w:pPr>
        <w:spacing w:after="0"/>
        <w:jc w:val="both"/>
      </w:pP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lastRenderedPageBreak/>
        <w:t>Tester</w:t>
      </w:r>
      <w:r w:rsidRPr="006B0B94">
        <w:t xml:space="preserve">: </w:t>
      </w:r>
      <w:r w:rsidR="004C1AC6">
        <w:t>I</w:t>
      </w:r>
      <w:r w:rsidRPr="006B0B94">
        <w:t>t looks</w:t>
      </w:r>
      <w:r w:rsidR="004C1AC6">
        <w:t>, oh, I think this is in</w:t>
      </w:r>
      <w:r w:rsidRPr="006B0B94">
        <w:t>correct</w:t>
      </w:r>
      <w:r>
        <w:t>.</w:t>
      </w:r>
      <w:r w:rsidRPr="006B0B94">
        <w:t xml:space="preserve"> </w:t>
      </w:r>
      <w:r>
        <w:t>I</w:t>
      </w:r>
      <w:r w:rsidR="004C1AC6">
        <w:t>t is not the average exp</w:t>
      </w:r>
      <w:r w:rsidR="004C1AC6" w:rsidRPr="006B0B94">
        <w:t>e</w:t>
      </w:r>
      <w:r w:rsidR="004C1AC6">
        <w:t>c</w:t>
      </w:r>
      <w:r w:rsidR="004C1AC6" w:rsidRPr="006B0B94">
        <w:t>t</w:t>
      </w:r>
      <w:r w:rsidR="004C1AC6">
        <w:t>ed</w:t>
      </w:r>
      <w:r w:rsidRPr="006B0B94">
        <w:t xml:space="preserve"> </w:t>
      </w:r>
      <w:r w:rsidR="004C1AC6">
        <w:t xml:space="preserve">in </w:t>
      </w:r>
      <w:r w:rsidRPr="006B0B94">
        <w:t>the subtotal exam</w:t>
      </w:r>
      <w:r>
        <w:t xml:space="preserve"> field</w:t>
      </w:r>
      <w:r w:rsidRPr="006B0B94">
        <w:t xml:space="preserve">. </w:t>
      </w:r>
      <w:r w:rsidR="004C1AC6">
        <w:t xml:space="preserve">This must be </w:t>
      </w:r>
      <w:r w:rsidRPr="006B0B94">
        <w:t>a bug?</w:t>
      </w:r>
    </w:p>
    <w:p w:rsidR="00297E5B" w:rsidRDefault="00297E5B" w:rsidP="00386B6D">
      <w:pPr>
        <w:spacing w:after="0"/>
        <w:jc w:val="both"/>
      </w:pPr>
      <w:r w:rsidRPr="00445893">
        <w:rPr>
          <w:b/>
        </w:rPr>
        <w:t>Me</w:t>
      </w:r>
      <w:r w:rsidRPr="006B0B94">
        <w:t>: No, this is not a bug, only the exam subtotal is average</w:t>
      </w:r>
      <w:r w:rsidR="004C1AC6">
        <w:t>d</w:t>
      </w:r>
      <w:r>
        <w:t>.</w:t>
      </w:r>
      <w:r w:rsidRPr="006B0B94">
        <w:t xml:space="preserve"> </w:t>
      </w:r>
    </w:p>
    <w:p w:rsidR="00297E5B" w:rsidRPr="006B0B94" w:rsidRDefault="00297E5B" w:rsidP="00386B6D">
      <w:pPr>
        <w:spacing w:after="0"/>
        <w:jc w:val="both"/>
      </w:pPr>
      <w:r>
        <w:t>T</w:t>
      </w:r>
      <w:r w:rsidRPr="006B0B94">
        <w:t xml:space="preserve">he other </w:t>
      </w:r>
      <w:r>
        <w:t xml:space="preserve">subtotal fields </w:t>
      </w:r>
      <w:r w:rsidRPr="006B0B94">
        <w:t>follow the calculation as:</w:t>
      </w:r>
    </w:p>
    <w:p w:rsidR="00297E5B" w:rsidRPr="006B0B94" w:rsidRDefault="00297E5B" w:rsidP="00FD5325">
      <w:pPr>
        <w:spacing w:after="0"/>
        <w:jc w:val="both"/>
      </w:pPr>
      <w:r>
        <w:t>+</w:t>
      </w:r>
      <w:r w:rsidRPr="006B0B94">
        <w:t>The quiz subtotal is calculated as the sum of quiz grades.</w:t>
      </w:r>
    </w:p>
    <w:p w:rsidR="00297E5B" w:rsidRPr="006B0B94" w:rsidRDefault="00297E5B" w:rsidP="00FD5325">
      <w:pPr>
        <w:spacing w:after="0"/>
        <w:jc w:val="both"/>
      </w:pPr>
      <w:r>
        <w:t>+</w:t>
      </w:r>
      <w:r w:rsidRPr="006B0B94">
        <w:t>The homework subtotal is calculated as the average of homework grades, dropping the lowest</w:t>
      </w:r>
    </w:p>
    <w:p w:rsidR="00297E5B" w:rsidRDefault="00297E5B" w:rsidP="00FD5325">
      <w:pPr>
        <w:spacing w:after="0"/>
        <w:jc w:val="both"/>
      </w:pPr>
      <w:r>
        <w:t>+</w:t>
      </w:r>
      <w:r w:rsidRPr="006B0B94">
        <w:t>The exam subtotal is calculated as the average of all exam grades.</w:t>
      </w:r>
    </w:p>
    <w:p w:rsidR="00297E5B" w:rsidRPr="006B0B94" w:rsidRDefault="004C1AC6" w:rsidP="00FD5325">
      <w:pPr>
        <w:spacing w:after="0"/>
        <w:jc w:val="both"/>
      </w:pPr>
      <w:r>
        <w:t>+The final grade is calculated as the 0.2 * quiz-subtotal + 0.3 * homework-subtotal + 0.5 * exam-subtotal</w:t>
      </w:r>
      <w:r w:rsidR="00FD5325">
        <w:t xml:space="preserve"> (hint 0.2, 0.3, and 0.5 are weights)</w:t>
      </w:r>
    </w:p>
    <w:p w:rsidR="00297E5B" w:rsidRDefault="00297E5B" w:rsidP="00386B6D">
      <w:pPr>
        <w:spacing w:after="0"/>
        <w:jc w:val="both"/>
      </w:pP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t>Tester</w:t>
      </w:r>
      <w:r w:rsidRPr="006B0B94">
        <w:t xml:space="preserve">: OK, let me calculate by myself. </w:t>
      </w: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t>Tester</w:t>
      </w:r>
      <w:r w:rsidRPr="006B0B94">
        <w:t xml:space="preserve">: </w:t>
      </w:r>
      <w:r w:rsidR="00FD5325">
        <w:rPr>
          <w:i/>
        </w:rPr>
        <w:t>The homework is in</w:t>
      </w:r>
      <w:r w:rsidRPr="00FD5325">
        <w:rPr>
          <w:i/>
        </w:rPr>
        <w:t xml:space="preserve">correct. It doesn’t drop the lowest point, </w:t>
      </w:r>
      <w:r w:rsidR="00FD5325">
        <w:rPr>
          <w:i/>
        </w:rPr>
        <w:t>is this</w:t>
      </w:r>
      <w:r w:rsidRPr="00FD5325">
        <w:rPr>
          <w:i/>
        </w:rPr>
        <w:t xml:space="preserve"> true?</w:t>
      </w: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t>Me</w:t>
      </w:r>
      <w:r w:rsidRPr="006B0B94">
        <w:t>: Yes, it is a bug, let me check it</w:t>
      </w:r>
      <w:r w:rsidR="00FD5325">
        <w:t xml:space="preserve"> out</w:t>
      </w:r>
      <w:r>
        <w:t>.</w:t>
      </w:r>
    </w:p>
    <w:p w:rsidR="00297E5B" w:rsidRPr="006B0B94" w:rsidRDefault="00297E5B" w:rsidP="00386B6D">
      <w:pPr>
        <w:spacing w:after="0"/>
        <w:jc w:val="both"/>
      </w:pPr>
      <w:r w:rsidRPr="006B0B94">
        <w:t>I then try to fix the bug by drop the lowest grade for homework</w:t>
      </w:r>
      <w:r>
        <w:t>,</w:t>
      </w:r>
      <w:r w:rsidRPr="006B0B94">
        <w:t xml:space="preserve"> and then let Tester to continue</w:t>
      </w:r>
      <w:r>
        <w:t>.</w:t>
      </w:r>
      <w:r w:rsidRPr="006B0B94">
        <w:t xml:space="preserve"> </w:t>
      </w:r>
    </w:p>
    <w:p w:rsidR="00297E5B" w:rsidRPr="006B0B94" w:rsidRDefault="00297E5B" w:rsidP="00386B6D">
      <w:pPr>
        <w:spacing w:after="0"/>
        <w:jc w:val="both"/>
      </w:pPr>
      <w:r w:rsidRPr="006B0B94">
        <w:t>Tester then checks again</w:t>
      </w:r>
      <w:r>
        <w:t>.</w:t>
      </w:r>
      <w:r w:rsidRPr="006B0B94">
        <w:t xml:space="preserve"> </w:t>
      </w:r>
      <w:r>
        <w:t>T</w:t>
      </w:r>
      <w:r w:rsidRPr="006B0B94">
        <w:t xml:space="preserve">hen </w:t>
      </w:r>
      <w:r>
        <w:t>all fields</w:t>
      </w:r>
      <w:r w:rsidRPr="006B0B94">
        <w:t xml:space="preserve"> show the correct answers.</w:t>
      </w:r>
    </w:p>
    <w:p w:rsidR="00297E5B" w:rsidRPr="006B0B94" w:rsidRDefault="00297E5B" w:rsidP="00386B6D">
      <w:pPr>
        <w:spacing w:after="0"/>
        <w:jc w:val="both"/>
      </w:pP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t>Tester</w:t>
      </w:r>
      <w:r w:rsidRPr="006B0B94">
        <w:t xml:space="preserve">: let me check with </w:t>
      </w:r>
      <w:r w:rsidR="00FD5325" w:rsidRPr="006B0B94">
        <w:t>other</w:t>
      </w:r>
      <w:r w:rsidRPr="006B0B94">
        <w:t xml:space="preserve"> grades</w:t>
      </w:r>
      <w:r>
        <w:t>.</w:t>
      </w: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t>Tester</w:t>
      </w:r>
      <w:r>
        <w:rPr>
          <w:b/>
        </w:rPr>
        <w:t xml:space="preserve">: </w:t>
      </w:r>
      <w:r w:rsidRPr="006B0B94">
        <w:t xml:space="preserve"> </w:t>
      </w:r>
      <w:r>
        <w:t>I</w:t>
      </w:r>
      <w:r w:rsidRPr="006B0B94">
        <w:t xml:space="preserve"> try for several grades, </w:t>
      </w:r>
      <w:r>
        <w:t>I see that they</w:t>
      </w:r>
      <w:r w:rsidRPr="006B0B94">
        <w:t xml:space="preserve"> show correct data</w:t>
      </w: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t>Tester</w:t>
      </w:r>
      <w:r w:rsidRPr="006B0B94">
        <w:t>: OK, that’s fine.</w:t>
      </w:r>
    </w:p>
    <w:p w:rsidR="00297E5B" w:rsidRPr="006B0B94" w:rsidRDefault="00297E5B" w:rsidP="00386B6D">
      <w:pPr>
        <w:spacing w:after="0"/>
        <w:jc w:val="both"/>
      </w:pPr>
      <w:r w:rsidRPr="00445893">
        <w:rPr>
          <w:b/>
        </w:rPr>
        <w:t>Me</w:t>
      </w:r>
      <w:r w:rsidRPr="006B0B94">
        <w:t xml:space="preserve">: Thanks </w:t>
      </w:r>
      <w:r>
        <w:t xml:space="preserve">for </w:t>
      </w:r>
      <w:r w:rsidRPr="006B0B94">
        <w:t>you</w:t>
      </w:r>
      <w:r>
        <w:t>r</w:t>
      </w:r>
      <w:r w:rsidRPr="006B0B94">
        <w:t xml:space="preserve"> </w:t>
      </w:r>
      <w:r>
        <w:t>testing</w:t>
      </w:r>
    </w:p>
    <w:p w:rsidR="00297E5B" w:rsidRPr="006B0B94" w:rsidRDefault="00297E5B" w:rsidP="00386B6D">
      <w:pPr>
        <w:spacing w:after="0"/>
        <w:jc w:val="both"/>
      </w:pPr>
      <w:r w:rsidRPr="00FD5325">
        <w:rPr>
          <w:b/>
        </w:rPr>
        <w:t>Tester:</w:t>
      </w:r>
      <w:r w:rsidRPr="006B0B94">
        <w:t xml:space="preserve"> But, I have some of feature suggestion as:</w:t>
      </w:r>
    </w:p>
    <w:p w:rsidR="00297E5B" w:rsidRDefault="00297E5B" w:rsidP="00386B6D">
      <w:pPr>
        <w:spacing w:after="0"/>
        <w:jc w:val="both"/>
      </w:pPr>
    </w:p>
    <w:p w:rsidR="00297E5B" w:rsidRPr="0098579B" w:rsidRDefault="00297E5B" w:rsidP="00386B6D">
      <w:pPr>
        <w:spacing w:after="0"/>
        <w:jc w:val="center"/>
        <w:rPr>
          <w:b/>
          <w:sz w:val="26"/>
          <w:szCs w:val="26"/>
        </w:rPr>
      </w:pPr>
      <w:r w:rsidRPr="0098579B">
        <w:rPr>
          <w:b/>
          <w:sz w:val="26"/>
          <w:szCs w:val="26"/>
        </w:rPr>
        <w:t>Feature Request</w:t>
      </w:r>
    </w:p>
    <w:p w:rsidR="00297E5B" w:rsidRDefault="00297E5B" w:rsidP="00386B6D">
      <w:pPr>
        <w:spacing w:after="0"/>
        <w:jc w:val="both"/>
      </w:pPr>
    </w:p>
    <w:p w:rsidR="00297E5B" w:rsidRPr="0098579B" w:rsidRDefault="00297E5B" w:rsidP="00386B6D">
      <w:pPr>
        <w:spacing w:after="0"/>
        <w:jc w:val="both"/>
        <w:rPr>
          <w:b/>
          <w:u w:val="single"/>
        </w:rPr>
      </w:pPr>
      <w:r w:rsidRPr="0098579B">
        <w:rPr>
          <w:b/>
          <w:u w:val="single"/>
        </w:rPr>
        <w:t>Feature 1</w:t>
      </w:r>
    </w:p>
    <w:p w:rsidR="00297E5B" w:rsidRDefault="00297E5B" w:rsidP="00386B6D">
      <w:pPr>
        <w:spacing w:after="0"/>
        <w:jc w:val="both"/>
      </w:pPr>
      <w:r>
        <w:t>Title: Box to Add Grade</w:t>
      </w:r>
    </w:p>
    <w:p w:rsidR="00297E5B" w:rsidRDefault="00297E5B" w:rsidP="00386B6D">
      <w:pPr>
        <w:spacing w:after="0"/>
        <w:jc w:val="both"/>
      </w:pPr>
      <w:r>
        <w:t xml:space="preserve">Description: </w:t>
      </w:r>
      <w:r w:rsidRPr="006B0B94">
        <w:t>In adding a grade, it should display a box to let user key in grade</w:t>
      </w:r>
      <w:r>
        <w:t xml:space="preserve">. It means that after users click on add homework grade for example, a </w:t>
      </w:r>
      <w:r w:rsidR="00FD5325">
        <w:t>box is displayed to let user</w:t>
      </w:r>
      <w:r>
        <w:t xml:space="preserve"> enter the grade.</w:t>
      </w:r>
    </w:p>
    <w:p w:rsidR="00297E5B" w:rsidRDefault="00297E5B" w:rsidP="00386B6D">
      <w:pPr>
        <w:spacing w:after="0"/>
        <w:jc w:val="both"/>
      </w:pPr>
    </w:p>
    <w:p w:rsidR="00297E5B" w:rsidRPr="0098579B" w:rsidRDefault="00297E5B" w:rsidP="00386B6D">
      <w:pPr>
        <w:spacing w:after="0"/>
        <w:jc w:val="both"/>
        <w:rPr>
          <w:b/>
          <w:u w:val="single"/>
        </w:rPr>
      </w:pPr>
      <w:r w:rsidRPr="0098579B">
        <w:rPr>
          <w:b/>
          <w:u w:val="single"/>
        </w:rPr>
        <w:t>Feature 2</w:t>
      </w:r>
    </w:p>
    <w:p w:rsidR="00297E5B" w:rsidRDefault="00297E5B" w:rsidP="00386B6D">
      <w:pPr>
        <w:spacing w:after="0"/>
        <w:jc w:val="both"/>
      </w:pPr>
      <w:r>
        <w:t>Title: Remove a Grade</w:t>
      </w:r>
    </w:p>
    <w:p w:rsidR="00297E5B" w:rsidRDefault="00FD5325" w:rsidP="00386B6D">
      <w:pPr>
        <w:spacing w:after="0"/>
        <w:jc w:val="both"/>
      </w:pPr>
      <w:r>
        <w:t>Description: Current</w:t>
      </w:r>
      <w:r w:rsidR="00297E5B">
        <w:t xml:space="preserve"> application don’t have a feature to remove a grade</w:t>
      </w:r>
    </w:p>
    <w:p w:rsidR="00297E5B" w:rsidRDefault="00297E5B" w:rsidP="00386B6D">
      <w:pPr>
        <w:spacing w:after="0"/>
        <w:jc w:val="both"/>
      </w:pPr>
    </w:p>
    <w:p w:rsidR="00297E5B" w:rsidRPr="0098579B" w:rsidRDefault="00297E5B" w:rsidP="00386B6D">
      <w:pPr>
        <w:spacing w:after="0"/>
        <w:jc w:val="both"/>
        <w:rPr>
          <w:b/>
          <w:u w:val="single"/>
        </w:rPr>
      </w:pPr>
      <w:r w:rsidRPr="0098579B">
        <w:rPr>
          <w:b/>
          <w:u w:val="single"/>
        </w:rPr>
        <w:t>Feature 3</w:t>
      </w:r>
    </w:p>
    <w:p w:rsidR="00297E5B" w:rsidRDefault="00297E5B" w:rsidP="00386B6D">
      <w:pPr>
        <w:spacing w:after="0"/>
        <w:jc w:val="both"/>
      </w:pPr>
      <w:r>
        <w:t xml:space="preserve">Title: Help </w:t>
      </w:r>
      <w:r w:rsidR="00FD5325">
        <w:t xml:space="preserve">dialog </w:t>
      </w:r>
      <w:r>
        <w:t>to change the grade</w:t>
      </w:r>
    </w:p>
    <w:p w:rsidR="00297E5B" w:rsidRDefault="00297E5B" w:rsidP="00386B6D">
      <w:pPr>
        <w:spacing w:after="0"/>
        <w:jc w:val="both"/>
      </w:pPr>
      <w:r>
        <w:t>Description: N</w:t>
      </w:r>
      <w:r w:rsidRPr="006B0B94">
        <w:t>eed to have a notification to let user know how to change the grade</w:t>
      </w:r>
    </w:p>
    <w:p w:rsidR="00297E5B" w:rsidRDefault="00297E5B" w:rsidP="00386B6D">
      <w:pPr>
        <w:spacing w:after="0"/>
        <w:jc w:val="both"/>
      </w:pPr>
    </w:p>
    <w:p w:rsidR="00297E5B" w:rsidRPr="0098579B" w:rsidRDefault="00297E5B" w:rsidP="00386B6D">
      <w:pPr>
        <w:spacing w:after="0"/>
        <w:jc w:val="both"/>
        <w:rPr>
          <w:b/>
          <w:u w:val="single"/>
        </w:rPr>
      </w:pPr>
      <w:r w:rsidRPr="0098579B">
        <w:rPr>
          <w:b/>
          <w:u w:val="single"/>
        </w:rPr>
        <w:t>Feature 4</w:t>
      </w:r>
    </w:p>
    <w:p w:rsidR="00297E5B" w:rsidRDefault="00297E5B" w:rsidP="00386B6D">
      <w:pPr>
        <w:spacing w:after="0"/>
        <w:jc w:val="both"/>
      </w:pPr>
      <w:r>
        <w:t>Title: Help to know the calculation policy</w:t>
      </w:r>
    </w:p>
    <w:p w:rsidR="00297E5B" w:rsidRDefault="00297E5B" w:rsidP="00386B6D">
      <w:pPr>
        <w:spacing w:after="0"/>
        <w:jc w:val="both"/>
      </w:pPr>
      <w:r>
        <w:t xml:space="preserve">Description: </w:t>
      </w:r>
      <w:r w:rsidRPr="006B0B94">
        <w:t>Need to have a help menu to explain the calculation</w:t>
      </w:r>
      <w:r>
        <w:t xml:space="preserve"> for grades</w:t>
      </w:r>
    </w:p>
    <w:p w:rsidR="00297E5B" w:rsidRDefault="00297E5B" w:rsidP="00386B6D">
      <w:pPr>
        <w:spacing w:after="0"/>
        <w:jc w:val="both"/>
      </w:pPr>
    </w:p>
    <w:p w:rsidR="00297E5B" w:rsidRPr="0098579B" w:rsidRDefault="00297E5B" w:rsidP="00386B6D">
      <w:pPr>
        <w:spacing w:after="0"/>
        <w:jc w:val="both"/>
        <w:rPr>
          <w:b/>
          <w:u w:val="single"/>
        </w:rPr>
      </w:pPr>
      <w:r w:rsidRPr="0098579B">
        <w:rPr>
          <w:b/>
          <w:u w:val="single"/>
        </w:rPr>
        <w:t>Feature 5</w:t>
      </w:r>
    </w:p>
    <w:p w:rsidR="00297E5B" w:rsidRDefault="00297E5B" w:rsidP="00386B6D">
      <w:pPr>
        <w:spacing w:after="0"/>
        <w:jc w:val="both"/>
      </w:pPr>
      <w:r>
        <w:t>Title: Grade Validation</w:t>
      </w:r>
    </w:p>
    <w:p w:rsidR="00297E5B" w:rsidRPr="00855982" w:rsidRDefault="00297E5B" w:rsidP="00386B6D">
      <w:pPr>
        <w:spacing w:after="0"/>
      </w:pPr>
      <w:r>
        <w:t xml:space="preserve">Description: </w:t>
      </w:r>
      <w:r w:rsidRPr="006B0B94">
        <w:t>The application should check validate for grade</w:t>
      </w:r>
      <w:r>
        <w:t xml:space="preserve">s </w:t>
      </w:r>
      <w:r w:rsidR="00FD5325">
        <w:t xml:space="preserve">that </w:t>
      </w:r>
      <w:r>
        <w:t>are</w:t>
      </w:r>
      <w:r w:rsidRPr="006B0B94">
        <w:t xml:space="preserve"> more than 100</w:t>
      </w:r>
    </w:p>
    <w:sectPr w:rsidR="00297E5B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318" w:rsidRDefault="00E51318" w:rsidP="00855982">
      <w:pPr>
        <w:spacing w:after="0" w:line="240" w:lineRule="auto"/>
      </w:pPr>
      <w:r>
        <w:separator/>
      </w:r>
    </w:p>
  </w:endnote>
  <w:endnote w:type="continuationSeparator" w:id="0">
    <w:p w:rsidR="00E51318" w:rsidRDefault="00E5131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318" w:rsidRDefault="00E51318" w:rsidP="00855982">
      <w:pPr>
        <w:spacing w:after="0" w:line="240" w:lineRule="auto"/>
      </w:pPr>
      <w:r>
        <w:separator/>
      </w:r>
    </w:p>
  </w:footnote>
  <w:footnote w:type="continuationSeparator" w:id="0">
    <w:p w:rsidR="00E51318" w:rsidRDefault="00E5131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E2"/>
    <w:rsid w:val="001D4362"/>
    <w:rsid w:val="00297E5B"/>
    <w:rsid w:val="00386B6D"/>
    <w:rsid w:val="004C1AC6"/>
    <w:rsid w:val="004D41F9"/>
    <w:rsid w:val="007833A7"/>
    <w:rsid w:val="00792405"/>
    <w:rsid w:val="00855982"/>
    <w:rsid w:val="00A10484"/>
    <w:rsid w:val="00E00FA8"/>
    <w:rsid w:val="00E51318"/>
    <w:rsid w:val="00FD262C"/>
    <w:rsid w:val="00FD5325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39B5"/>
  <w15:chartTrackingRefBased/>
  <w15:docId w15:val="{2C6868B4-C2A9-4FE1-BD61-3812CC22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on2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20"/>
    <w:rsid w:val="003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0008D4F0C4439B8AB7F9C96757FFB3">
    <w:name w:val="A50008D4F0C4439B8AB7F9C96757FFB3"/>
  </w:style>
  <w:style w:type="paragraph" w:customStyle="1" w:styleId="E7DC679895DF4A71B59733482BFAF56A">
    <w:name w:val="E7DC679895DF4A71B59733482BFAF56A"/>
  </w:style>
  <w:style w:type="paragraph" w:customStyle="1" w:styleId="10010F71730C4AB58C857633AEDBB5A3">
    <w:name w:val="10010F71730C4AB58C857633AEDBB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S O</dc:creator>
  <cp:lastModifiedBy>Keith S Oguntuwase</cp:lastModifiedBy>
  <cp:revision>1</cp:revision>
  <dcterms:created xsi:type="dcterms:W3CDTF">2017-10-23T04:20:00Z</dcterms:created>
  <dcterms:modified xsi:type="dcterms:W3CDTF">2017-10-23T05:37:00Z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